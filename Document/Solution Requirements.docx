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spacing w:after="0"/>
        <w:jc w:val="center"/>
        <w:rPr>
          <w:b/>
        </w:rPr>
      </w:pPr>
    </w:p>
    <w:tbl>
      <w:tblPr>
        <w:jc w:val="left"/>
        <w:tblInd w:w="0" w:type="dx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3"/>
      </w:tblGrid>
      <w:tr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</w:pPr>
            <w:r>
              <w:t>22 June 2025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</w:pPr>
            <w:r>
              <w:t>LTVIP2025TMID35452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</w:pPr>
            <w:r>
              <w:t>Smart Sorting: Identifying Rotten Fruits and Vegetables Using Transfer Learning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Functional Requirements:</w:t>
      </w:r>
    </w:p>
    <w:p>
      <w:r>
        <w:t>Following are the functional requirements of the proposed solution.</w:t>
      </w:r>
    </w:p>
    <w:tbl>
      <w:tblPr>
        <w:jc w:val="lef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87"/>
        <w:gridCol w:w="3788"/>
        <w:gridCol w:w="4521"/>
      </w:tblGrid>
      <w:tr>
        <w:trPr>
          <w:tblHeader/>
        </w:trP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bottom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FR No.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Functional Requirement (Epic)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left w:w="137" w:type="dxa"/>
              <w:bottom w:w="137" w:type="dxa"/>
            </w:tcMar>
            <w:vAlign w:val="bottom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Sub Requirement (Story / Sub-Task)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  <w:bCs/>
              </w:rPr>
              <w:t>User Registration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Registration through Form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Registration through Gmail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Registration through LinkedIn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  <w:bCs/>
              </w:rPr>
              <w:t>User Confirmation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Confirmation via Email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Confirmation via OTP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FR-3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  <w:bCs/>
              </w:rPr>
              <w:t>Image Upload / Input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Upload image of fruits/vegetables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Capture image via camera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FR-4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  <w:bCs/>
              </w:rPr>
              <w:t>Prediction / Smart Sorting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Identify rotten vs fresh produce using transfer learning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Provide confidence score for prediction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Suggest sorting action (e.g., discard / keep)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FR-5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  <w:bCs/>
              </w:rPr>
              <w:t>View Results / Reports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Display classification result immediately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Show past predictions history (optional)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FR-6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  <w:bCs/>
              </w:rPr>
              <w:t>Admin / Dataset Management (if applicable)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Upload new training data (admin)</w:t>
            </w:r>
          </w:p>
        </w:tc>
      </w:tr>
      <w:tr>
        <w:tc>
          <w:tcPr>
            <w:tcMar>
              <w:top w:w="137" w:type="dxa"/>
              <w:bottom w:w="360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</w:p>
        </w:tc>
        <w:tc>
          <w:tcPr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</w:tcPr>
          <w:p>
            <w:pPr>
              <w:rPr>
                <w:b/>
              </w:rPr>
            </w:pPr>
          </w:p>
        </w:tc>
        <w:tc>
          <w:tcPr>
            <w:tcMar>
              <w:top w:w="137" w:type="dxa"/>
              <w:left w:w="137" w:type="dxa"/>
              <w:bottom w:w="360" w:type="dxa"/>
            </w:tcMar>
            <w:vAlign w:val="bottom"/>
          </w:tcPr>
          <w:p>
            <w:pPr>
              <w:rPr>
                <w:b/>
              </w:rPr>
            </w:pPr>
            <w:r>
              <w:rPr>
                <w:b/>
              </w:rPr>
              <w:t>Trigger model retraining (admin)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Non-functional Requirements:</w:t>
      </w:r>
    </w:p>
    <w:p>
      <w:r>
        <w:t>Following are the non-functional requirements of the proposed solution.</w:t>
      </w:r>
    </w:p>
    <w:tbl>
      <w:tblPr>
        <w:jc w:val="lef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733"/>
        <w:gridCol w:w="1748"/>
        <w:gridCol w:w="6515"/>
      </w:tblGrid>
      <w:tr>
        <w:trPr>
          <w:tblHeader/>
        </w:trP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FR No.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Non-Functional Requirement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left w:w="137" w:type="dxa"/>
              <w:bottom w:w="137" w:type="dxa"/>
            </w:tcMar>
            <w:vAlign w:val="bottom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r>
              <w:t>NFR-1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r>
              <w:rPr>
                <w:b/>
                <w:bCs/>
              </w:rPr>
              <w:t>Usability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>
            <w:r>
              <w:t>The system should have a clean, intuitive UI for users to easily upload images and view results without technical expertise.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r>
              <w:t>NFR-2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r>
              <w:rPr>
                <w:b/>
                <w:bCs/>
              </w:rPr>
              <w:t>Security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>
            <w:r>
              <w:t>The system should protect user data (images, login info) using encryption and secure authentication methods.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r>
              <w:t>NFR-3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r>
              <w:rPr>
                <w:b/>
                <w:bCs/>
              </w:rPr>
              <w:t>Reliability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>
            <w:r>
              <w:t>The system should consistently provide accurate predictions with minimal failure or downtime during usage.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r>
              <w:t>NFR-4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r>
              <w:rPr>
                <w:b/>
                <w:bCs/>
              </w:rPr>
              <w:t>Performance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>
            <w:r>
              <w:t>The prediction response time should be under 2 seconds for a single image classification.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r>
              <w:t>NFR-5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r>
              <w:rPr>
                <w:b/>
                <w:bCs/>
              </w:rPr>
              <w:t>Availability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>
            <w:r>
              <w:t>The system should be available 24/7 with minimal service interruptions.</w:t>
            </w:r>
          </w:p>
        </w:tc>
      </w:tr>
      <w:tr>
        <w:tc>
          <w:tcPr>
            <w:shd w:val="clear" w:color="auto" w:fill="FFFFFF"/>
            <w:tcMar>
              <w:top w:w="137" w:type="dxa"/>
              <w:bottom w:w="360" w:type="dxa"/>
              <w:right w:w="137" w:type="dxa"/>
            </w:tcMar>
            <w:vAlign w:val="bottom"/>
          </w:tcPr>
          <w:p>
            <w:r>
              <w:t>NFR-6</w:t>
            </w:r>
          </w:p>
        </w:tc>
        <w:tc>
          <w:tcPr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</w:tcPr>
          <w:p>
            <w:r>
              <w:rPr>
                <w:b/>
                <w:bCs/>
              </w:rPr>
              <w:t>Scalability</w:t>
            </w:r>
          </w:p>
        </w:tc>
        <w:tc>
          <w:tcPr>
            <w:shd w:val="clear" w:color="auto" w:fill="FFFFFF"/>
            <w:tcMar>
              <w:top w:w="137" w:type="dxa"/>
              <w:left w:w="137" w:type="dxa"/>
              <w:bottom w:w="360" w:type="dxa"/>
            </w:tcMar>
            <w:vAlign w:val="bottom"/>
          </w:tcPr>
          <w:p>
            <w:r>
              <w:t>The solution should handle increasing users or image inputs by scaling the model inference service and storage infrastructure as needed.</w:t>
            </w:r>
          </w:p>
        </w:tc>
      </w:tr>
    </w:tbl>
    <w:p/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List Paragraph"/>
    <w:basedOn w:val="0"/>
    <w:pPr>
      <w:ind w:left="720"/>
      <w:contextualSpacing/>
    </w:pPr>
  </w:style>
  <w:style w:type="paragraph" w:styleId="19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2</Pages>
  <Words>262</Words>
  <Characters>1688</Characters>
  <Lines>97</Lines>
  <Paragraphs>64</Paragraphs>
  <CharactersWithSpaces>1886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2</cp:revision>
  <dcterms:created xsi:type="dcterms:W3CDTF">2025-06-27T14:05:00Z</dcterms:created>
  <dcterms:modified xsi:type="dcterms:W3CDTF">2025-06-27T14:25:01Z</dcterms:modified>
</cp:coreProperties>
</file>