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24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LTVIP2025TMID35452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Smart Sorting: Identifying Rotten Fruits and Vegetables Using Transfer Learning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4 Marks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Technical Architecture:</w:t>
      </w: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The Deliverable shall include the architectural diagram as below and the information as per the table1 &amp; table 2</w:t>
      </w:r>
    </w:p>
    <w:p>
      <w:pPr>
        <w:rPr>
          <w:rFonts w:ascii="Arial" w:eastAsia="Arial" w:cs="Arial" w:hAnsi="Arial"/>
          <w:b/>
        </w:rPr>
      </w:pPr>
      <w:r>
        <w:drawing>
          <wp:inline distT="0" distB="0" distL="0" distR="0">
            <wp:extent cx="5925820" cy="592582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5820" cy="59258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ab/>
      </w: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Guidelines:</w:t>
      </w:r>
    </w:p>
    <w:p>
      <w:pPr>
        <w:numPr>
          <w:ilvl w:val="0"/>
          <w:numId w:val="1"/>
        </w:numPr>
        <w:tabs>
          <w:tab w:val="left" w:pos="2320"/>
        </w:tabs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UI Layer: Web app to upload images.</w:t>
      </w:r>
    </w:p>
    <w:p>
      <w:pPr>
        <w:numPr>
          <w:ilvl w:val="0"/>
          <w:numId w:val="1"/>
        </w:numPr>
        <w:tabs>
          <w:tab w:val="left" w:pos="2320"/>
        </w:tabs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Backend Layer: Python Flask API for prediction.</w:t>
      </w:r>
    </w:p>
    <w:p>
      <w:pPr>
        <w:numPr>
          <w:ilvl w:val="0"/>
          <w:numId w:val="1"/>
        </w:numPr>
        <w:tabs>
          <w:tab w:val="left" w:pos="2320"/>
        </w:tabs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ML Model Service: TensorFlow/Keras REST API serving pre-trained transfer learning model (e.g., MobileNetV2).</w:t>
      </w:r>
    </w:p>
    <w:p>
      <w:pPr>
        <w:numPr>
          <w:ilvl w:val="0"/>
          <w:numId w:val="1"/>
        </w:numPr>
        <w:tabs>
          <w:tab w:val="left" w:pos="2320"/>
        </w:tabs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Storage: Cloud storage (AWS S3, Azure Blob) for images.</w:t>
      </w:r>
    </w:p>
    <w:p>
      <w:pPr>
        <w:numPr>
          <w:ilvl w:val="0"/>
          <w:numId w:val="1"/>
        </w:numPr>
        <w:tabs>
          <w:tab w:val="left" w:pos="2320"/>
        </w:tabs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Database: NoSQL (MongoDB) to store predictions and logs.</w:t>
      </w:r>
    </w:p>
    <w:p>
      <w:pPr>
        <w:numPr>
          <w:ilvl w:val="0"/>
          <w:numId w:val="1"/>
        </w:numPr>
        <w:tabs>
          <w:tab w:val="left" w:pos="2320"/>
        </w:tabs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Scalability: Containerized deployment (Docker) on Kubernetes/Cloud Foundry.</w:t>
      </w:r>
    </w:p>
    <w:p>
      <w:pPr>
        <w:numPr>
          <w:ilvl w:val="0"/>
          <w:numId w:val="1"/>
        </w:num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</w:rPr>
        <w:t>Security: HTTPS, authentication, access controls</w:t>
      </w:r>
      <w:r>
        <w:rPr>
          <w:rFonts w:ascii="Arial" w:eastAsia="Arial" w:cs="Arial" w:hAnsi="Arial"/>
          <w:b/>
        </w:rPr>
        <w:t>.</w:t>
      </w: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Table-1 : Components &amp; Technologies:</w:t>
      </w:r>
    </w:p>
    <w:tbl>
      <w:tblPr>
        <w:jc w:val="lef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43"/>
        <w:gridCol w:w="2681"/>
        <w:gridCol w:w="5757"/>
        <w:gridCol w:w="4964"/>
      </w:tblGrid>
      <w:tr>
        <w:trPr>
          <w:tblHeader/>
        </w:trP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S.No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Component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Description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Technology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1.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User Interface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Web UI for image upload, results display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HTML, CSS, JavaScript, React.js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2.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Application Logic-1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Backend API for handling requests, prediction calls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Python (Flask / Django REST Framework)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3.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Application Logic-2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Image preprocessing and transformation pipeline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OpenCV, Pillow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4.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Application Logic-3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Transfer learning inference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TensorFlow / Keras Model Serving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5.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Database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Store prediction logs, user data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MongoDB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6.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Cloud Database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Managed database service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MongoDB Atlas / Firebase Firestore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7.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File Storage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Store uploaded images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AWS S3 / Azure Blob Storage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8.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External API-1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Optional: Weather API to link spoilage probability (future)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OpenWeather API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9.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External API-2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Optional: Notifications API (Email/SMS)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Twilio / SendGrid API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10.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Machine Learning Model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Predict rotten vs fresh produce using transfer learning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MobileNetV2 trained on custom dataset</w:t>
            </w:r>
          </w:p>
        </w:tc>
      </w:tr>
      <w:tr>
        <w:tc>
          <w:tcPr>
            <w:shd w:val="clear" w:color="auto" w:fill="FFFFFF"/>
            <w:tcMar>
              <w:top w:w="137" w:type="dxa"/>
              <w:bottom w:w="360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11.</w:t>
            </w:r>
          </w:p>
        </w:tc>
        <w:tc>
          <w:tcPr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Infrastructure</w:t>
            </w:r>
          </w:p>
        </w:tc>
        <w:tc>
          <w:tcPr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Application hosting and scaling</w:t>
            </w:r>
          </w:p>
        </w:tc>
        <w:tc>
          <w:tcPr>
            <w:shd w:val="clear" w:color="auto" w:fill="FFFFFF"/>
            <w:tcMar>
              <w:top w:w="137" w:type="dxa"/>
              <w:left w:w="137" w:type="dxa"/>
              <w:bottom w:w="360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Docker, Kubernetes, AWS EC2 / Azure App Service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Cs/>
        </w:rPr>
      </w:pPr>
    </w:p>
    <w:p>
      <w:pPr>
        <w:tabs>
          <w:tab w:val="left" w:pos="2320"/>
        </w:tabs>
        <w:rPr>
          <w:rFonts w:ascii="Arial" w:eastAsia="Arial" w:cs="Arial" w:hAnsi="Arial"/>
          <w:bCs/>
        </w:rPr>
      </w:pPr>
      <w:r>
        <w:rPr>
          <w:rFonts w:ascii="Arial" w:eastAsia="Arial" w:cs="Arial" w:hAnsi="Arial"/>
          <w:bCs/>
        </w:rPr>
        <w:t>Table-2: Application Characteristics:</w:t>
      </w:r>
    </w:p>
    <w:tbl>
      <w:tblPr>
        <w:jc w:val="lef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43"/>
        <w:gridCol w:w="2370"/>
        <w:gridCol w:w="6641"/>
        <w:gridCol w:w="4863"/>
      </w:tblGrid>
      <w:tr>
        <w:trPr>
          <w:tblHeader/>
        </w:trP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S.No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Characteristics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Description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Technology/Approach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1.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Open-Source Frameworks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Backend, ML, and frontend frameworks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Flask, TensorFlow, React.js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2.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Security Implementations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Data encryption, HTTPS, authentication, access control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SSL/TLS, JWT Authentication, IAM Policies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3.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Scalable Architecture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Containerized microservices, independent scaling of backend and ML model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Docker, Kubernetes, REST APIs</w:t>
            </w:r>
          </w:p>
        </w:tc>
      </w:tr>
      <w:tr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4.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Availability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High availability via load balancer, redundant instances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AWS Load Balancer, Auto-Scaling Groups</w:t>
            </w:r>
          </w:p>
        </w:tc>
      </w:tr>
      <w:tr>
        <w:tc>
          <w:tcPr>
            <w:tcMar>
              <w:top w:w="137" w:type="dxa"/>
              <w:bottom w:w="360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5.</w:t>
            </w:r>
          </w:p>
        </w:tc>
        <w:tc>
          <w:tcPr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Performance</w:t>
            </w:r>
          </w:p>
        </w:tc>
        <w:tc>
          <w:tcPr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Optimized prediction pipeline, caching, preloaded model, CDN for static assets</w:t>
            </w:r>
          </w:p>
        </w:tc>
        <w:tc>
          <w:tcPr>
            <w:tcMar>
              <w:top w:w="137" w:type="dxa"/>
              <w:left w:w="137" w:type="dxa"/>
              <w:bottom w:w="360" w:type="dxa"/>
            </w:tcMar>
            <w:vAlign w:val="bottom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Cs/>
              </w:rPr>
            </w:pPr>
            <w:r>
              <w:rPr>
                <w:rFonts w:ascii="Arial" w:eastAsia="Arial" w:cs="Arial" w:hAnsi="Arial"/>
                <w:bCs/>
              </w:rPr>
              <w:t>Redis Caching, CloudFront CDN, TensorFlow Model Server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Cs/>
        </w:rPr>
      </w:pPr>
    </w:p>
    <w:p>
      <w:pPr>
        <w:rPr>
          <w:rFonts w:ascii="Arial" w:eastAsia="Arial" w:cs="Arial" w:hAnsi="Arial"/>
          <w:bCs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9D54142"/>
    <w:multiLevelType w:val="multilevel"/>
    <w:tmpl w:val="8F063AB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character" w:customStyle="1" w:styleId="20">
    <w:name w:val="hljs-keyword"/>
    <w:basedOn w:val="1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5</Pages>
  <Words>343</Words>
  <Characters>2213</Characters>
  <Lines>107</Lines>
  <Paragraphs>94</Paragraphs>
  <CharactersWithSpaces>2463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2025-06-27T14:17:00Z</dcterms:created>
  <dcterms:modified xsi:type="dcterms:W3CDTF">2025-06-27T14:25:53Z</dcterms:modified>
</cp:coreProperties>
</file>